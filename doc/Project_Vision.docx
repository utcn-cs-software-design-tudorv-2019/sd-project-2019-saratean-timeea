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A61AF1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D1356">
          <w:rPr>
            <w:rFonts w:ascii="Times New Roman" w:hAnsi="Times New Roman"/>
          </w:rPr>
          <w:t>&lt;Hotel Management</w:t>
        </w:r>
        <w:r w:rsidR="009B5BF2" w:rsidRPr="00B90E27">
          <w:rPr>
            <w:rFonts w:ascii="Times New Roman" w:hAnsi="Times New Roman"/>
          </w:rPr>
          <w:t>&gt;</w:t>
        </w:r>
      </w:fldSimple>
    </w:p>
    <w:p w:rsidR="0085257A" w:rsidRPr="00B90E27" w:rsidRDefault="00E956D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A43269">
            <w:pPr>
              <w:pStyle w:val="Tabletext"/>
            </w:pPr>
            <w:r>
              <w:t>&lt;03/april/19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&lt;x.x&gt;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E956D4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E956D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E956D4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E956D4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E956D4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E956D4">
        <w:lastRenderedPageBreak/>
        <w:fldChar w:fldCharType="begin"/>
      </w:r>
      <w:r w:rsidR="00E956D4">
        <w:instrText xml:space="preserve"> TITLE  \* MERGEFORMAT </w:instrText>
      </w:r>
      <w:r w:rsidR="00E956D4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E956D4">
        <w:rPr>
          <w:rFonts w:ascii="Times New Roman" w:hAnsi="Times New Roman"/>
        </w:rPr>
        <w:fldChar w:fldCharType="end"/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50B85" w:rsidRPr="00D50B85" w:rsidRDefault="00D50B85" w:rsidP="00D50B85">
      <w:pPr>
        <w:pStyle w:val="InfoBlue"/>
      </w:pPr>
      <w:r w:rsidRPr="00D50B85">
        <w:t>This introduction provides an overview of the entire document. It includes the purpose, scope, definitions, acronyms, abbreviations, references, and overview of this project.</w:t>
      </w:r>
    </w:p>
    <w:p w:rsidR="00D50B85" w:rsidRPr="00D50B85" w:rsidRDefault="00D50B85" w:rsidP="00D50B85"/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D50B85" w:rsidRDefault="00D50B85" w:rsidP="00D50B85">
      <w:pPr>
        <w:pStyle w:val="BodyText"/>
        <w:ind w:left="0" w:firstLine="720"/>
      </w:pPr>
      <w:bookmarkStart w:id="8" w:name="_Toc456598588"/>
      <w:bookmarkStart w:id="9" w:name="_Toc456600919"/>
      <w:bookmarkStart w:id="10" w:name="_Toc316556902"/>
      <w:r>
        <w:t>The purpose of this document is to collect, analyze, and define high-level needs an</w:t>
      </w:r>
      <w:r>
        <w:t>d features of the Hotel management app</w:t>
      </w:r>
      <w:r>
        <w:t>. It focuses on the capabil</w:t>
      </w:r>
      <w:r>
        <w:t>ities needed by the hotel’s personal</w:t>
      </w:r>
      <w:r>
        <w:t xml:space="preserve"> and the target users, and </w:t>
      </w:r>
      <w:r w:rsidRPr="25C21316">
        <w:rPr>
          <w:b/>
          <w:bCs/>
        </w:rPr>
        <w:t>why</w:t>
      </w:r>
      <w:r>
        <w:t xml:space="preserve"> these needs exist. The d</w:t>
      </w:r>
      <w:r>
        <w:t>etails of how the Hotel management app</w:t>
      </w:r>
      <w:r>
        <w:t xml:space="preserve"> fulfills these needs are detailed in the use-case and supplementary specifications.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4352C1" w:rsidRDefault="004352C1" w:rsidP="004352C1">
      <w:pPr>
        <w:pStyle w:val="InfoBlue"/>
      </w:pPr>
      <w:bookmarkStart w:id="11" w:name="_Toc456598589"/>
      <w:bookmarkStart w:id="12" w:name="_Toc456600920"/>
      <w:bookmarkStart w:id="13" w:name="_Toc316556903"/>
      <w:r>
        <w:t>This project intends to be an entertainment platform that users can use to make reservations to a hotel.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4352C1" w:rsidRDefault="00CC0F4D" w:rsidP="004352C1">
      <w:pPr>
        <w:pStyle w:val="InfoBlue"/>
      </w:pPr>
      <w:bookmarkStart w:id="14" w:name="_Toc456598590"/>
      <w:bookmarkStart w:id="15" w:name="_Toc456600921"/>
      <w:bookmarkStart w:id="16" w:name="_Toc316556904"/>
      <w:r>
        <w:tab/>
      </w:r>
      <w:r>
        <w:tab/>
      </w:r>
      <w:r w:rsidR="004352C1">
        <w:t>-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4352C1" w:rsidRPr="004352C1" w:rsidRDefault="004352C1" w:rsidP="00CC0F4D">
      <w:pPr>
        <w:ind w:left="720" w:firstLine="720"/>
      </w:pPr>
      <w:r>
        <w:t>-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208C2" w:rsidRDefault="008208C2" w:rsidP="008208C2">
      <w:pPr>
        <w:pStyle w:val="InfoBlue"/>
      </w:pPr>
      <w:bookmarkStart w:id="20" w:name="_Toc316556906"/>
      <w:r>
        <w:t>The rest of the document will contain the market positioning relative t</w:t>
      </w:r>
      <w:r w:rsidR="00F32E29">
        <w:t>o people’s needs</w:t>
      </w:r>
      <w:r>
        <w:t xml:space="preserve">, </w:t>
      </w:r>
      <w:r>
        <w:t>hotel personal</w:t>
      </w:r>
      <w:r>
        <w:t xml:space="preserve"> and users description, and an analysis of the product hardware and software 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2E5F2B" w:rsidP="00D50B85">
      <w:pPr>
        <w:pStyle w:val="InfoBlue"/>
      </w:pPr>
      <w:r>
        <w:tab/>
        <w:t>This project does intend to solve hotel</w:t>
      </w:r>
      <w:r w:rsidRPr="00591E9F">
        <w:t xml:space="preserve"> problems. It is conceived </w:t>
      </w:r>
      <w:r>
        <w:t>as an management application, where the hotel administrator can keep track of empty rooms and availability.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[describe the problem]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[the stakeholders affected by the problem]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[what is the impact of the problem?]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[list some key benefits of a successful solution]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D50B85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2E5F2B" w:rsidP="00D50B85">
            <w:pPr>
              <w:pStyle w:val="InfoBlue"/>
            </w:pPr>
            <w:r>
              <w:t>All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2E5F2B" w:rsidP="00D50B85">
            <w:pPr>
              <w:pStyle w:val="InfoBlue"/>
            </w:pPr>
            <w:r>
              <w:t>Needs to book a hotel room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2E5F2B">
            <w:pPr>
              <w:pStyle w:val="InfoBlue"/>
            </w:pPr>
            <w:r w:rsidRPr="00B90E27">
              <w:t xml:space="preserve"> </w:t>
            </w:r>
            <w:r w:rsidR="002E5F2B">
              <w:t>Hotel management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[primary competitive alternative]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90E27" w:rsidRDefault="0085257A" w:rsidP="00D50B85">
            <w:pPr>
              <w:pStyle w:val="InfoBlue"/>
            </w:pPr>
            <w:r w:rsidRPr="00B90E27">
              <w:t>[statement of primary differentiation]</w:t>
            </w:r>
          </w:p>
        </w:tc>
      </w:tr>
    </w:tbl>
    <w:p w:rsidR="0085257A" w:rsidRPr="00B90E27" w:rsidRDefault="0085257A" w:rsidP="00D50B85">
      <w:pPr>
        <w:pStyle w:val="InfoBlue"/>
      </w:pPr>
      <w:r w:rsidRPr="00B90E27">
        <w:t>[A product position statement communicates the intent of the application and the importance of the project to all concerned personnel.]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7F5D2E" w:rsidRPr="007F5D2E" w:rsidRDefault="007F5D2E" w:rsidP="007F5D2E">
      <w:r>
        <w:t>Administrator, who manages the hotel. He can see all users information, empty rooms and other information that helps him with keeping track of the availability.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D50B8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B90E27" w:rsidRDefault="007F5D2E" w:rsidP="00D50B85">
            <w:pPr>
              <w:pStyle w:val="InfoBlue"/>
            </w:pPr>
            <w:r>
              <w:t>Project administrator</w:t>
            </w:r>
          </w:p>
        </w:tc>
        <w:tc>
          <w:tcPr>
            <w:tcW w:w="2610" w:type="dxa"/>
          </w:tcPr>
          <w:p w:rsidR="0085257A" w:rsidRPr="00B90E27" w:rsidRDefault="007F5D2E" w:rsidP="007F5D2E">
            <w:pPr>
              <w:pStyle w:val="InfoBlue"/>
            </w:pPr>
            <w:r>
              <w:t>The person who is in charge of this project</w:t>
            </w:r>
          </w:p>
        </w:tc>
        <w:tc>
          <w:tcPr>
            <w:tcW w:w="3960" w:type="dxa"/>
          </w:tcPr>
          <w:p w:rsidR="007F5D2E" w:rsidRPr="001F2E69" w:rsidRDefault="007F5D2E" w:rsidP="007F5D2E">
            <w:pPr>
              <w:pStyle w:val="InfoBlue"/>
            </w:pPr>
            <w:r w:rsidRPr="001F2E69">
              <w:t>Monitors the project’s progress.</w:t>
            </w:r>
          </w:p>
          <w:p w:rsidR="0085257A" w:rsidRPr="00B90E27" w:rsidRDefault="007F5D2E" w:rsidP="007F5D2E">
            <w:pPr>
              <w:pStyle w:val="InfoBlue"/>
            </w:pPr>
            <w:r>
              <w:t>Approves funding.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85257A" w:rsidRPr="00B90E27" w:rsidRDefault="0085257A" w:rsidP="00D50B8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>
        <w:trPr>
          <w:trHeight w:val="418"/>
        </w:trPr>
        <w:tc>
          <w:tcPr>
            <w:tcW w:w="99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>
        <w:trPr>
          <w:trHeight w:val="976"/>
        </w:trPr>
        <w:tc>
          <w:tcPr>
            <w:tcW w:w="998" w:type="dxa"/>
          </w:tcPr>
          <w:p w:rsidR="0085257A" w:rsidRDefault="00C45A49" w:rsidP="00D50B85">
            <w:pPr>
              <w:pStyle w:val="InfoBlue"/>
            </w:pPr>
            <w:r>
              <w:t>Administrator</w:t>
            </w: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</w:pPr>
          </w:p>
          <w:p w:rsidR="00353B52" w:rsidRDefault="00353B52" w:rsidP="00353B52">
            <w:pPr>
              <w:pStyle w:val="BodyText"/>
              <w:ind w:left="0"/>
            </w:pPr>
            <w:r>
              <w:t>Client</w:t>
            </w:r>
          </w:p>
          <w:p w:rsidR="00353B52" w:rsidRPr="00353B52" w:rsidRDefault="00353B52" w:rsidP="00353B52">
            <w:pPr>
              <w:pStyle w:val="BodyText"/>
            </w:pPr>
          </w:p>
        </w:tc>
        <w:tc>
          <w:tcPr>
            <w:tcW w:w="1882" w:type="dxa"/>
          </w:tcPr>
          <w:p w:rsidR="0085257A" w:rsidRDefault="00C45A49" w:rsidP="00D50B85">
            <w:pPr>
              <w:pStyle w:val="InfoBlue"/>
            </w:pPr>
            <w:r w:rsidRPr="001F2E69">
              <w:t>Admins will be the project’s employees, responsible of the application’s content.</w:t>
            </w:r>
          </w:p>
          <w:p w:rsidR="00353B52" w:rsidRDefault="00353B52" w:rsidP="00353B52">
            <w:pPr>
              <w:pStyle w:val="BodyText"/>
            </w:pPr>
          </w:p>
          <w:p w:rsidR="00353B52" w:rsidRPr="00353B52" w:rsidRDefault="00353B52" w:rsidP="00353B52">
            <w:pPr>
              <w:pStyle w:val="BodyText"/>
              <w:ind w:left="0"/>
            </w:pPr>
            <w:r>
              <w:t>Any person can register to the app and make reservation</w:t>
            </w:r>
          </w:p>
        </w:tc>
        <w:tc>
          <w:tcPr>
            <w:tcW w:w="3240" w:type="dxa"/>
          </w:tcPr>
          <w:p w:rsidR="00C45A49" w:rsidRDefault="00C45A49" w:rsidP="00C45A49">
            <w:pPr>
              <w:pStyle w:val="InfoBlue"/>
            </w:pPr>
            <w:r>
              <w:t>View client info</w:t>
            </w:r>
          </w:p>
          <w:p w:rsidR="00C45A49" w:rsidRDefault="00C45A49" w:rsidP="00C45A49">
            <w:pPr>
              <w:pStyle w:val="BodyText"/>
              <w:ind w:left="0"/>
              <w:rPr>
                <w:sz w:val="22"/>
              </w:rPr>
            </w:pPr>
            <w:r w:rsidRPr="00C45A49">
              <w:rPr>
                <w:sz w:val="22"/>
              </w:rPr>
              <w:t>Delete a client</w:t>
            </w:r>
          </w:p>
          <w:p w:rsidR="00C45A49" w:rsidRDefault="00C45A49" w:rsidP="00C45A49">
            <w:pPr>
              <w:pStyle w:val="BodyText"/>
              <w:ind w:left="0"/>
              <w:rPr>
                <w:sz w:val="22"/>
              </w:rPr>
            </w:pPr>
            <w:r>
              <w:rPr>
                <w:sz w:val="22"/>
              </w:rPr>
              <w:t>Add rooms</w:t>
            </w:r>
          </w:p>
          <w:p w:rsidR="00C45A49" w:rsidRPr="00C45A49" w:rsidRDefault="00C45A49" w:rsidP="00C45A49">
            <w:pPr>
              <w:pStyle w:val="BodyText"/>
              <w:ind w:left="0"/>
              <w:rPr>
                <w:sz w:val="22"/>
              </w:rPr>
            </w:pPr>
            <w:r>
              <w:rPr>
                <w:sz w:val="22"/>
              </w:rPr>
              <w:t>Make reservations</w:t>
            </w:r>
          </w:p>
          <w:p w:rsidR="0085257A" w:rsidRDefault="0085257A" w:rsidP="00D50B85">
            <w:pPr>
              <w:pStyle w:val="InfoBlue"/>
            </w:pPr>
          </w:p>
          <w:p w:rsidR="00353B52" w:rsidRDefault="00353B52" w:rsidP="00353B52">
            <w:pPr>
              <w:pStyle w:val="BodyText"/>
              <w:ind w:left="0"/>
            </w:pPr>
            <w:r>
              <w:t>Create an account</w:t>
            </w:r>
          </w:p>
          <w:p w:rsidR="00353B52" w:rsidRDefault="00353B52" w:rsidP="00353B52">
            <w:pPr>
              <w:pStyle w:val="BodyText"/>
              <w:ind w:left="0"/>
            </w:pPr>
            <w:r>
              <w:t>Make a reservation</w:t>
            </w:r>
            <w:bookmarkStart w:id="37" w:name="_GoBack"/>
            <w:bookmarkEnd w:id="37"/>
          </w:p>
          <w:p w:rsidR="00353B52" w:rsidRPr="00353B52" w:rsidRDefault="00353B52" w:rsidP="00353B52">
            <w:pPr>
              <w:pStyle w:val="BodyText"/>
              <w:ind w:left="0"/>
            </w:pPr>
          </w:p>
        </w:tc>
        <w:tc>
          <w:tcPr>
            <w:tcW w:w="2628" w:type="dxa"/>
          </w:tcPr>
          <w:p w:rsidR="0085257A" w:rsidRPr="00B90E27" w:rsidRDefault="0085257A" w:rsidP="00D50B85">
            <w:pPr>
              <w:pStyle w:val="InfoBlue"/>
            </w:pPr>
            <w:r w:rsidRPr="00B90E27">
              <w:t>[If the user is not directly represented, identify which stakeholder is responsible for representing the user’s interest.]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85257A" w:rsidRPr="00B90E27" w:rsidRDefault="0085257A" w:rsidP="00D50B85">
      <w:pPr>
        <w:pStyle w:val="InfoBlue"/>
      </w:pPr>
      <w:r w:rsidRPr="00B90E27">
        <w:t>[Detail the working environment of the target user. Here are some suggestions:</w:t>
      </w:r>
    </w:p>
    <w:p w:rsidR="0085257A" w:rsidRPr="00B90E27" w:rsidRDefault="0085257A" w:rsidP="00D50B85">
      <w:pPr>
        <w:pStyle w:val="InfoBlue"/>
      </w:pPr>
      <w:r w:rsidRPr="00B90E27">
        <w:t>Number of people involved in completing the task? Is this changing?</w:t>
      </w:r>
    </w:p>
    <w:p w:rsidR="0085257A" w:rsidRPr="00B90E27" w:rsidRDefault="0085257A" w:rsidP="00D50B85">
      <w:pPr>
        <w:pStyle w:val="InfoBlue"/>
      </w:pPr>
      <w:r w:rsidRPr="00B90E27">
        <w:t>How long is a task cycle? Amount of time spent in each activity? Is this changing?</w:t>
      </w:r>
    </w:p>
    <w:p w:rsidR="0085257A" w:rsidRPr="00B90E27" w:rsidRDefault="0085257A" w:rsidP="00D50B85">
      <w:pPr>
        <w:pStyle w:val="InfoBlue"/>
      </w:pPr>
      <w:r w:rsidRPr="00B90E27">
        <w:t>Any unique environmental constraints: mobile, outdoors, in-flight, and so on?</w:t>
      </w:r>
    </w:p>
    <w:p w:rsidR="0085257A" w:rsidRPr="00B90E27" w:rsidRDefault="0085257A" w:rsidP="00D50B85">
      <w:pPr>
        <w:pStyle w:val="InfoBlue"/>
      </w:pPr>
      <w:r w:rsidRPr="00B90E27">
        <w:lastRenderedPageBreak/>
        <w:t>Which systems platforms are in use today? Future platforms?</w:t>
      </w:r>
    </w:p>
    <w:p w:rsidR="0085257A" w:rsidRPr="00B90E27" w:rsidRDefault="0085257A" w:rsidP="00D50B85">
      <w:pPr>
        <w:pStyle w:val="InfoBlue"/>
      </w:pPr>
      <w:r w:rsidRPr="00B90E27">
        <w:t>What other applications are in use? Does your application need to integrate with them?</w:t>
      </w:r>
    </w:p>
    <w:p w:rsidR="0085257A" w:rsidRPr="00B90E27" w:rsidRDefault="0085257A" w:rsidP="00D50B85">
      <w:pPr>
        <w:pStyle w:val="InfoBlue"/>
      </w:pPr>
      <w:r w:rsidRPr="00B90E27">
        <w:t>]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B90E27" w:rsidRDefault="0085257A" w:rsidP="00D50B85">
      <w:pPr>
        <w:pStyle w:val="InfoBlue"/>
      </w:pPr>
      <w:r w:rsidRPr="00B90E27">
        <w:t>[At a high level, list applicable standards, hardware or platform requirements, performance requirements, and environmental requirements.]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D4" w:rsidRDefault="00E956D4">
      <w:pPr>
        <w:spacing w:line="240" w:lineRule="auto"/>
      </w:pPr>
      <w:r>
        <w:separator/>
      </w:r>
    </w:p>
  </w:endnote>
  <w:endnote w:type="continuationSeparator" w:id="0">
    <w:p w:rsidR="00E956D4" w:rsidRDefault="00E95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E956D4">
            <w:fldChar w:fldCharType="begin"/>
          </w:r>
          <w:r w:rsidR="00E956D4">
            <w:instrText xml:space="preserve"> DOCPROPERTY "Company"  \* MERGEFORMAT </w:instrText>
          </w:r>
          <w:r w:rsidR="00E956D4">
            <w:fldChar w:fldCharType="separate"/>
          </w:r>
          <w:r>
            <w:t>&lt;Student Name&gt;</w:t>
          </w:r>
          <w:r w:rsidR="00E956D4">
            <w:fldChar w:fldCharType="end"/>
          </w:r>
          <w:r>
            <w:t xml:space="preserve">, </w:t>
          </w:r>
          <w:r w:rsidR="00E956D4">
            <w:fldChar w:fldCharType="begin"/>
          </w:r>
          <w:r w:rsidR="00E956D4">
            <w:instrText xml:space="preserve"> DATE \@ "yyyy" </w:instrText>
          </w:r>
          <w:r w:rsidR="00E956D4">
            <w:fldChar w:fldCharType="separate"/>
          </w:r>
          <w:r w:rsidR="009D1356">
            <w:rPr>
              <w:noProof/>
            </w:rPr>
            <w:t>2019</w:t>
          </w:r>
          <w:r w:rsidR="00E956D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353B52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D4" w:rsidRDefault="00E956D4">
      <w:pPr>
        <w:spacing w:line="240" w:lineRule="auto"/>
      </w:pPr>
      <w:r>
        <w:separator/>
      </w:r>
    </w:p>
  </w:footnote>
  <w:footnote w:type="continuationSeparator" w:id="0">
    <w:p w:rsidR="00E956D4" w:rsidRDefault="00E956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E956D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D1356">
      <w:rPr>
        <w:rFonts w:ascii="Arial" w:hAnsi="Arial"/>
        <w:b/>
        <w:sz w:val="36"/>
      </w:rPr>
      <w:t>&lt;Saratean Timeea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E956D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D1356">
      <w:rPr>
        <w:rFonts w:ascii="Arial" w:hAnsi="Arial"/>
        <w:b/>
        <w:sz w:val="36"/>
      </w:rPr>
      <w:t>&lt;30233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E956D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43269">
            <w:t>&lt;Hotel management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E956D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43269">
          <w:r>
            <w:t xml:space="preserve">  Date:  &lt;03/april/19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E5F2B"/>
    <w:rsid w:val="00353B52"/>
    <w:rsid w:val="004352C1"/>
    <w:rsid w:val="005A3207"/>
    <w:rsid w:val="00600853"/>
    <w:rsid w:val="006C5FBF"/>
    <w:rsid w:val="0073239A"/>
    <w:rsid w:val="007F5D2E"/>
    <w:rsid w:val="008208C2"/>
    <w:rsid w:val="0085257A"/>
    <w:rsid w:val="009B5BF2"/>
    <w:rsid w:val="009D1356"/>
    <w:rsid w:val="00A43269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C45A49"/>
    <w:rsid w:val="00CC0F4D"/>
    <w:rsid w:val="00D048C5"/>
    <w:rsid w:val="00D50B85"/>
    <w:rsid w:val="00DF1DF0"/>
    <w:rsid w:val="00E41E57"/>
    <w:rsid w:val="00E55EE3"/>
    <w:rsid w:val="00E956D4"/>
    <w:rsid w:val="00F32E29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F42C97-A887-4316-954D-FFD412A7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50B85"/>
    <w:pPr>
      <w:tabs>
        <w:tab w:val="left" w:pos="540"/>
        <w:tab w:val="left" w:pos="1260"/>
      </w:tabs>
      <w:spacing w:after="120"/>
    </w:pPr>
    <w:rPr>
      <w:sz w:val="22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48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Timeea Saratean</cp:lastModifiedBy>
  <cp:revision>21</cp:revision>
  <cp:lastPrinted>2001-03-15T12:26:00Z</cp:lastPrinted>
  <dcterms:created xsi:type="dcterms:W3CDTF">2010-02-24T07:49:00Z</dcterms:created>
  <dcterms:modified xsi:type="dcterms:W3CDTF">2019-04-03T09:09:00Z</dcterms:modified>
</cp:coreProperties>
</file>